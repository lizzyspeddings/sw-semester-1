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6A6D3" w14:textId="77777777" w:rsidR="00B618EC" w:rsidRPr="00DA4663" w:rsidRDefault="00CA2F34">
      <w:pPr>
        <w:pStyle w:val="Heading1"/>
        <w:rPr>
          <w:color w:val="214C5E" w:themeColor="accent2"/>
          <w:lang w:val="en-GB"/>
        </w:rPr>
      </w:pPr>
      <w:r w:rsidRPr="00DA4663">
        <w:rPr>
          <w:color w:val="214C5E" w:themeColor="accent2"/>
          <w:lang w:val="en-GB"/>
        </w:rPr>
        <w:t>Software Workshop – Week 6</w:t>
      </w:r>
    </w:p>
    <w:p w14:paraId="76EAB76E" w14:textId="77777777" w:rsidR="00CA2F34" w:rsidRPr="00DA4663" w:rsidRDefault="00CA2F34" w:rsidP="00CA2F34">
      <w:pPr>
        <w:pStyle w:val="ListBullet"/>
        <w:rPr>
          <w:lang w:val="en-GB"/>
        </w:rPr>
      </w:pPr>
      <w:r w:rsidRPr="00DA4663">
        <w:rPr>
          <w:lang w:val="en-GB"/>
        </w:rPr>
        <w:t>Extends: take an existing class and add more information and functionality to it</w:t>
      </w:r>
    </w:p>
    <w:p w14:paraId="258BDB71" w14:textId="77777777" w:rsidR="00CA2F34" w:rsidRPr="00DA4663" w:rsidRDefault="00CA2F34" w:rsidP="00CA2F34">
      <w:pPr>
        <w:pStyle w:val="ListBullet"/>
        <w:rPr>
          <w:lang w:val="en-GB"/>
        </w:rPr>
      </w:pPr>
      <w:r w:rsidRPr="00DA4663">
        <w:rPr>
          <w:lang w:val="en-GB"/>
        </w:rPr>
        <w:t>It means that your new class has all the functionality of the “extends class” + whatever else you choose to add</w:t>
      </w:r>
    </w:p>
    <w:p w14:paraId="016E47DC" w14:textId="77777777" w:rsidR="00CA2F34" w:rsidRPr="00DA4663" w:rsidRDefault="00CA2F34" w:rsidP="00CA2F34">
      <w:pPr>
        <w:pStyle w:val="ListBullet"/>
        <w:rPr>
          <w:lang w:val="en-GB"/>
        </w:rPr>
      </w:pPr>
      <w:r w:rsidRPr="00DA4663">
        <w:rPr>
          <w:lang w:val="en-GB"/>
        </w:rPr>
        <w:t>You can only extend, at most, one class</w:t>
      </w:r>
    </w:p>
    <w:p w14:paraId="7EC7732C" w14:textId="77777777" w:rsidR="00CA2F34" w:rsidRPr="00DA4663" w:rsidRDefault="00CA2F34" w:rsidP="00CA2F34">
      <w:pPr>
        <w:pStyle w:val="ListBullet"/>
        <w:rPr>
          <w:lang w:val="en-GB"/>
        </w:rPr>
      </w:pPr>
      <w:r w:rsidRPr="00DA4663">
        <w:rPr>
          <w:lang w:val="en-GB"/>
        </w:rPr>
        <w:t>Super-class is the class that you are extending (also known as the parent class)</w:t>
      </w:r>
    </w:p>
    <w:p w14:paraId="449A5E4A" w14:textId="77777777" w:rsidR="00CA2F34" w:rsidRPr="00DA4663" w:rsidRDefault="00CA2F34" w:rsidP="00CA2F34">
      <w:pPr>
        <w:pStyle w:val="ListBullet"/>
        <w:rPr>
          <w:lang w:val="en-GB"/>
        </w:rPr>
      </w:pPr>
      <w:r w:rsidRPr="00DA4663">
        <w:rPr>
          <w:lang w:val="en-GB"/>
        </w:rPr>
        <w:t>Sub-class is the class that extends another (also known as the child class)</w:t>
      </w:r>
    </w:p>
    <w:p w14:paraId="71201346" w14:textId="77777777" w:rsidR="00CA2F34" w:rsidRPr="00DA4663" w:rsidRDefault="00CA2F34" w:rsidP="00CA2F34">
      <w:pPr>
        <w:pStyle w:val="ListBullet"/>
        <w:rPr>
          <w:lang w:val="en-GB"/>
        </w:rPr>
      </w:pPr>
      <w:r w:rsidRPr="00DA4663">
        <w:rPr>
          <w:lang w:val="en-GB"/>
        </w:rPr>
        <w:t>Sub-class inherits all the field and methods of the super-class</w:t>
      </w:r>
    </w:p>
    <w:p w14:paraId="76904ED3" w14:textId="77777777" w:rsidR="00CA2F34" w:rsidRPr="00DA4663" w:rsidRDefault="00CA2F34" w:rsidP="00CA2F34">
      <w:pPr>
        <w:pStyle w:val="ListBullet"/>
        <w:rPr>
          <w:lang w:val="en-GB"/>
        </w:rPr>
      </w:pPr>
      <w:r w:rsidRPr="00DA4663">
        <w:rPr>
          <w:lang w:val="en-GB"/>
        </w:rPr>
        <w:t xml:space="preserve">Anything declared private in the super-class </w:t>
      </w:r>
      <w:r w:rsidR="00126E03" w:rsidRPr="00DA4663">
        <w:rPr>
          <w:lang w:val="en-GB"/>
        </w:rPr>
        <w:t>is not accessible (limited scope)</w:t>
      </w:r>
    </w:p>
    <w:p w14:paraId="192CF229" w14:textId="77777777" w:rsidR="00126E03" w:rsidRPr="00DA4663" w:rsidRDefault="00126E03" w:rsidP="00CA2F34">
      <w:pPr>
        <w:pStyle w:val="ListBullet"/>
        <w:rPr>
          <w:lang w:val="en-GB"/>
        </w:rPr>
      </w:pPr>
      <w:r w:rsidRPr="00DA4663">
        <w:rPr>
          <w:lang w:val="en-GB"/>
        </w:rPr>
        <w:t>You must use public methods to access field values</w:t>
      </w:r>
    </w:p>
    <w:p w14:paraId="6C52CBF5" w14:textId="77777777" w:rsidR="00126E03" w:rsidRPr="00DA4663" w:rsidRDefault="00126E03" w:rsidP="00CA2F34">
      <w:pPr>
        <w:pStyle w:val="ListBullet"/>
        <w:rPr>
          <w:lang w:val="en-GB"/>
        </w:rPr>
      </w:pPr>
      <w:r w:rsidRPr="00DA4663">
        <w:rPr>
          <w:lang w:val="en-GB"/>
        </w:rPr>
        <w:t>If a field or method is declared private, it can only be referred to in that class</w:t>
      </w:r>
    </w:p>
    <w:p w14:paraId="3F6777A1" w14:textId="77777777" w:rsidR="00126E03" w:rsidRPr="00DA4663" w:rsidRDefault="00126E03" w:rsidP="00CA2F34">
      <w:pPr>
        <w:pStyle w:val="ListBullet"/>
        <w:rPr>
          <w:lang w:val="en-GB"/>
        </w:rPr>
      </w:pPr>
      <w:r w:rsidRPr="00DA4663">
        <w:rPr>
          <w:lang w:val="en-GB"/>
        </w:rPr>
        <w:t>If field/method is declared protected it can be referred to in any sub-class as well as the defining class (considered bad practice as you can’t know which sub-classes of your class will exist)</w:t>
      </w:r>
    </w:p>
    <w:p w14:paraId="7F653E9D" w14:textId="77777777" w:rsidR="00126E03" w:rsidRPr="00DA4663" w:rsidRDefault="00126E03" w:rsidP="00CA2F34">
      <w:pPr>
        <w:pStyle w:val="ListBullet"/>
        <w:rPr>
          <w:lang w:val="en-GB"/>
        </w:rPr>
      </w:pPr>
      <w:r w:rsidRPr="00DA4663">
        <w:rPr>
          <w:lang w:val="en-GB"/>
        </w:rPr>
        <w:t>A sub-class can override things if the method isn’t appropriate for what you want to do.</w:t>
      </w:r>
    </w:p>
    <w:p w14:paraId="6A201926" w14:textId="77777777" w:rsidR="00126E03" w:rsidRPr="00DA4663" w:rsidRDefault="00126E03" w:rsidP="00CA2F34">
      <w:pPr>
        <w:pStyle w:val="ListBullet"/>
        <w:rPr>
          <w:lang w:val="en-GB"/>
        </w:rPr>
      </w:pPr>
      <w:r w:rsidRPr="00DA4663">
        <w:rPr>
          <w:lang w:val="en-GB"/>
        </w:rPr>
        <w:t>If you want to do this then you have to create a replica of the original method with the same arguments, header etc.</w:t>
      </w:r>
      <w:r w:rsidR="008D36ED" w:rsidRPr="00DA4663">
        <w:rPr>
          <w:lang w:val="en-GB"/>
        </w:rPr>
        <w:t xml:space="preserve"> The order of the arguments must also be the same.</w:t>
      </w:r>
    </w:p>
    <w:p w14:paraId="6C71BA6B" w14:textId="77777777" w:rsidR="00126E03" w:rsidRPr="00DA4663" w:rsidRDefault="00126E03" w:rsidP="00CA2F34">
      <w:pPr>
        <w:pStyle w:val="ListBullet"/>
        <w:rPr>
          <w:lang w:val="en-GB"/>
        </w:rPr>
      </w:pPr>
      <w:r w:rsidRPr="00DA4663">
        <w:rPr>
          <w:lang w:val="en-GB"/>
        </w:rPr>
        <w:t>When you write constructors for your sub-class, you should always first call the constructor of the super class</w:t>
      </w:r>
    </w:p>
    <w:p w14:paraId="62097F20" w14:textId="77777777" w:rsidR="00126E03" w:rsidRPr="00DA4663" w:rsidRDefault="00126E03" w:rsidP="00CA2F34">
      <w:pPr>
        <w:pStyle w:val="ListBullet"/>
        <w:rPr>
          <w:lang w:val="en-GB"/>
        </w:rPr>
      </w:pPr>
      <w:r w:rsidRPr="00DA4663">
        <w:rPr>
          <w:lang w:val="en-GB"/>
        </w:rPr>
        <w:lastRenderedPageBreak/>
        <w:t xml:space="preserve">This means that all the super-class aspects are initialized (e.g. </w:t>
      </w:r>
      <w:proofErr w:type="gramStart"/>
      <w:r w:rsidRPr="00DA4663">
        <w:rPr>
          <w:lang w:val="en-GB"/>
        </w:rPr>
        <w:t>super(</w:t>
      </w:r>
      <w:proofErr w:type="gramEnd"/>
      <w:r w:rsidRPr="00DA4663">
        <w:rPr>
          <w:lang w:val="en-GB"/>
        </w:rPr>
        <w:t>);)</w:t>
      </w:r>
    </w:p>
    <w:p w14:paraId="215EC9F7" w14:textId="77777777" w:rsidR="00126E03" w:rsidRPr="00DA4663" w:rsidRDefault="00126E03" w:rsidP="00CA2F34">
      <w:pPr>
        <w:pStyle w:val="ListBullet"/>
        <w:rPr>
          <w:lang w:val="en-GB"/>
        </w:rPr>
      </w:pPr>
      <w:r w:rsidRPr="00DA4663">
        <w:rPr>
          <w:lang w:val="en-GB"/>
        </w:rPr>
        <w:t>You can use the keyword super to explicitly call a method from the super-class you are overriding.</w:t>
      </w:r>
    </w:p>
    <w:p w14:paraId="4C76CC51" w14:textId="77777777" w:rsidR="00126E03" w:rsidRPr="00DA4663" w:rsidRDefault="00126E03" w:rsidP="00CA2F34">
      <w:pPr>
        <w:pStyle w:val="ListBullet"/>
        <w:rPr>
          <w:lang w:val="en-GB"/>
        </w:rPr>
      </w:pPr>
      <w:r w:rsidRPr="00DA4663">
        <w:rPr>
          <w:lang w:val="en-GB"/>
        </w:rPr>
        <w:t xml:space="preserve">e.g. </w:t>
      </w:r>
      <w:proofErr w:type="spellStart"/>
      <w:r w:rsidRPr="00DA4663">
        <w:rPr>
          <w:lang w:val="en-GB"/>
        </w:rPr>
        <w:t>Super.ping</w:t>
      </w:r>
      <w:proofErr w:type="spellEnd"/>
      <w:r w:rsidRPr="00DA4663">
        <w:rPr>
          <w:lang w:val="en-GB"/>
        </w:rPr>
        <w:t>();</w:t>
      </w:r>
    </w:p>
    <w:p w14:paraId="04891320" w14:textId="77777777" w:rsidR="00126E03" w:rsidRPr="00DA4663" w:rsidRDefault="00126E03" w:rsidP="00CA2F34">
      <w:pPr>
        <w:pStyle w:val="ListBullet"/>
        <w:rPr>
          <w:lang w:val="en-GB"/>
        </w:rPr>
      </w:pPr>
      <w:r w:rsidRPr="00DA4663">
        <w:rPr>
          <w:lang w:val="en-GB"/>
        </w:rPr>
        <w:t>Polymorphism:</w:t>
      </w:r>
    </w:p>
    <w:p w14:paraId="19AF61FB" w14:textId="77777777" w:rsidR="00126E03" w:rsidRPr="00DA4663" w:rsidRDefault="00126E03" w:rsidP="00126E03">
      <w:pPr>
        <w:pStyle w:val="ListBullet"/>
        <w:numPr>
          <w:ilvl w:val="1"/>
          <w:numId w:val="3"/>
        </w:numPr>
        <w:rPr>
          <w:lang w:val="en-GB"/>
        </w:rPr>
      </w:pPr>
      <w:r w:rsidRPr="00DA4663">
        <w:rPr>
          <w:lang w:val="en-GB"/>
        </w:rPr>
        <w:t>An object of a sub-class if polymorphic</w:t>
      </w:r>
    </w:p>
    <w:p w14:paraId="784EAC3A" w14:textId="77777777" w:rsidR="00126E03" w:rsidRPr="00DA4663" w:rsidRDefault="00126E03" w:rsidP="00126E03">
      <w:pPr>
        <w:pStyle w:val="ListBullet"/>
        <w:numPr>
          <w:ilvl w:val="1"/>
          <w:numId w:val="3"/>
        </w:numPr>
        <w:rPr>
          <w:lang w:val="en-GB"/>
        </w:rPr>
      </w:pPr>
      <w:r w:rsidRPr="00DA4663">
        <w:rPr>
          <w:lang w:val="en-GB"/>
        </w:rPr>
        <w:t>An instance of both the sub-class and the super-class</w:t>
      </w:r>
    </w:p>
    <w:p w14:paraId="7D32294C" w14:textId="77777777" w:rsidR="00126E03" w:rsidRPr="00DA4663" w:rsidRDefault="00126E03" w:rsidP="00126E03">
      <w:pPr>
        <w:pStyle w:val="ListBullet"/>
        <w:numPr>
          <w:ilvl w:val="1"/>
          <w:numId w:val="3"/>
        </w:numPr>
        <w:rPr>
          <w:lang w:val="en-GB"/>
        </w:rPr>
      </w:pPr>
      <w:r w:rsidRPr="00DA4663">
        <w:rPr>
          <w:lang w:val="en-GB"/>
        </w:rPr>
        <w:t>Think of it like an “is a” relation. E.g. something of type B is also of type A</w:t>
      </w:r>
    </w:p>
    <w:p w14:paraId="08674F1C" w14:textId="77777777" w:rsidR="00126E03" w:rsidRPr="00DA4663" w:rsidRDefault="00126E03" w:rsidP="00126E03">
      <w:pPr>
        <w:pStyle w:val="ListBullet"/>
        <w:rPr>
          <w:lang w:val="en-GB"/>
        </w:rPr>
      </w:pPr>
      <w:r w:rsidRPr="00DA4663">
        <w:rPr>
          <w:lang w:val="en-GB"/>
        </w:rPr>
        <w:t>Book: CORE JAVA</w:t>
      </w:r>
    </w:p>
    <w:p w14:paraId="7E529A71" w14:textId="77777777" w:rsidR="008D36ED" w:rsidRPr="00DA4663" w:rsidRDefault="008D36ED" w:rsidP="008D36ED">
      <w:pPr>
        <w:pStyle w:val="ListBullet"/>
        <w:rPr>
          <w:lang w:val="en-GB"/>
        </w:rPr>
      </w:pPr>
      <w:r w:rsidRPr="00DA4663">
        <w:rPr>
          <w:lang w:val="en-GB"/>
        </w:rPr>
        <w:t xml:space="preserve">When a </w:t>
      </w:r>
      <w:r w:rsidR="00DA4663" w:rsidRPr="00DA4663">
        <w:rPr>
          <w:lang w:val="en-GB"/>
        </w:rPr>
        <w:t>JFrame</w:t>
      </w:r>
      <w:bookmarkStart w:id="0" w:name="_GoBack"/>
      <w:bookmarkEnd w:id="0"/>
      <w:r w:rsidRPr="00DA4663">
        <w:rPr>
          <w:lang w:val="en-GB"/>
        </w:rPr>
        <w:t xml:space="preserve"> is made visible, it draws the </w:t>
      </w:r>
      <w:r w:rsidR="00DA4663" w:rsidRPr="00DA4663">
        <w:rPr>
          <w:lang w:val="en-GB"/>
        </w:rPr>
        <w:t>JFrame</w:t>
      </w:r>
      <w:r w:rsidRPr="00DA4663">
        <w:rPr>
          <w:lang w:val="en-GB"/>
        </w:rPr>
        <w:t xml:space="preserve"> and title bar then it looks to see </w:t>
      </w:r>
      <w:r w:rsidR="00DA4663" w:rsidRPr="00DA4663">
        <w:rPr>
          <w:lang w:val="en-GB"/>
        </w:rPr>
        <w:t xml:space="preserve">if there is </w:t>
      </w:r>
      <w:r w:rsidRPr="00DA4663">
        <w:rPr>
          <w:lang w:val="en-GB"/>
        </w:rPr>
        <w:t>any component.</w:t>
      </w:r>
    </w:p>
    <w:p w14:paraId="41FBE6DF" w14:textId="77777777" w:rsidR="008D36ED" w:rsidRPr="00DA4663" w:rsidRDefault="008D36ED" w:rsidP="008D36ED">
      <w:pPr>
        <w:pStyle w:val="ListBullet"/>
        <w:rPr>
          <w:lang w:val="en-GB"/>
        </w:rPr>
      </w:pPr>
      <w:r w:rsidRPr="00DA4663">
        <w:rPr>
          <w:lang w:val="en-GB"/>
        </w:rPr>
        <w:t>It will only paint the last component to be added.</w:t>
      </w:r>
    </w:p>
    <w:p w14:paraId="77D4E2BC" w14:textId="77777777" w:rsidR="008D36ED" w:rsidRPr="00DA4663" w:rsidRDefault="00DA4663" w:rsidP="008D36ED">
      <w:pPr>
        <w:pStyle w:val="ListBullet"/>
        <w:rPr>
          <w:lang w:val="en-GB"/>
        </w:rPr>
      </w:pPr>
      <w:r w:rsidRPr="00DA4663">
        <w:rPr>
          <w:lang w:val="en-GB"/>
        </w:rPr>
        <w:t>It will then call the paintComponent method on the component.</w:t>
      </w:r>
    </w:p>
    <w:p w14:paraId="3D0B2B73" w14:textId="77777777" w:rsidR="00DA4663" w:rsidRDefault="00DA4663" w:rsidP="008D36ED">
      <w:pPr>
        <w:pStyle w:val="ListBullet"/>
      </w:pPr>
    </w:p>
    <w:sectPr w:rsidR="00DA4663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29EF12" w14:textId="77777777" w:rsidR="00133366" w:rsidRDefault="00133366">
      <w:r>
        <w:separator/>
      </w:r>
    </w:p>
    <w:p w14:paraId="1EC575EF" w14:textId="77777777" w:rsidR="00133366" w:rsidRDefault="00133366"/>
  </w:endnote>
  <w:endnote w:type="continuationSeparator" w:id="0">
    <w:p w14:paraId="6D608E1F" w14:textId="77777777" w:rsidR="00133366" w:rsidRDefault="00133366">
      <w:r>
        <w:continuationSeparator/>
      </w:r>
    </w:p>
    <w:p w14:paraId="2C392D87" w14:textId="77777777" w:rsidR="00133366" w:rsidRDefault="001333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35802A" w14:textId="77777777" w:rsidR="00B618EC" w:rsidRDefault="0013336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466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E169A1" w14:textId="77777777" w:rsidR="00133366" w:rsidRDefault="00133366">
      <w:r>
        <w:separator/>
      </w:r>
    </w:p>
    <w:p w14:paraId="489E0F11" w14:textId="77777777" w:rsidR="00133366" w:rsidRDefault="00133366"/>
  </w:footnote>
  <w:footnote w:type="continuationSeparator" w:id="0">
    <w:p w14:paraId="2118678E" w14:textId="77777777" w:rsidR="00133366" w:rsidRDefault="00133366">
      <w:r>
        <w:continuationSeparator/>
      </w:r>
    </w:p>
    <w:p w14:paraId="40497C3E" w14:textId="77777777" w:rsidR="00133366" w:rsidRDefault="00133366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F34"/>
    <w:rsid w:val="00126E03"/>
    <w:rsid w:val="00133366"/>
    <w:rsid w:val="0048269C"/>
    <w:rsid w:val="008D36ED"/>
    <w:rsid w:val="00B618EC"/>
    <w:rsid w:val="00CA2F34"/>
    <w:rsid w:val="00DA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980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izzy/Library/Containers/com.microsoft.Word/Data/Library/Caches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14D"/>
    <w:rsid w:val="0094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F19433A78A294796560F01064F2F72">
    <w:name w:val="A3F19433A78A294796560F01064F2F72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3C02D9AB673E7944AB38434CECBA4A71">
    <w:name w:val="3C02D9AB673E7944AB38434CECBA4A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43</TotalTime>
  <Pages>2</Pages>
  <Words>280</Words>
  <Characters>1601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Speddings</dc:creator>
  <cp:keywords/>
  <dc:description/>
  <cp:lastModifiedBy>Elizabeth Speddings</cp:lastModifiedBy>
  <cp:revision>1</cp:revision>
  <dcterms:created xsi:type="dcterms:W3CDTF">2015-11-06T13:02:00Z</dcterms:created>
  <dcterms:modified xsi:type="dcterms:W3CDTF">2015-11-06T13:48:00Z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